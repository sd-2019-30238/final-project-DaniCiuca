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8D0CDA">
        <w:rPr>
          <w:rFonts w:ascii="Times New Roman" w:hAnsi="Times New Roman"/>
        </w:rPr>
        <w:t>Goal Score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F8106C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A4062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A406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A4062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A406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A4062">
        <w:lastRenderedPageBreak/>
        <w:fldChar w:fldCharType="begin"/>
      </w:r>
      <w:r w:rsidR="00DA4062">
        <w:instrText xml:space="preserve">title  \* Mergeformat </w:instrText>
      </w:r>
      <w:r w:rsidR="00DA4062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A4062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F8106C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B10D87" w:rsidRDefault="00B10D87" w:rsidP="00F8106C">
      <w:pPr>
        <w:pStyle w:val="Corptext"/>
        <w:rPr>
          <w:sz w:val="22"/>
        </w:rPr>
      </w:pPr>
      <w:r>
        <w:rPr>
          <w:sz w:val="22"/>
        </w:rPr>
        <w:t>1.</w:t>
      </w:r>
    </w:p>
    <w:p w:rsidR="00F8106C" w:rsidRPr="00F8106C" w:rsidRDefault="00F8106C" w:rsidP="00F8106C">
      <w:pPr>
        <w:pStyle w:val="Corptext"/>
        <w:rPr>
          <w:sz w:val="22"/>
        </w:rPr>
      </w:pPr>
      <w:r w:rsidRPr="00F8106C">
        <w:rPr>
          <w:sz w:val="22"/>
        </w:rPr>
        <w:t xml:space="preserve">Use case: </w:t>
      </w:r>
      <w:r w:rsidR="008A6AAE">
        <w:rPr>
          <w:sz w:val="22"/>
        </w:rPr>
        <w:t>Login</w:t>
      </w:r>
    </w:p>
    <w:p w:rsidR="00F8106C" w:rsidRPr="00F8106C" w:rsidRDefault="00F8106C" w:rsidP="00F8106C">
      <w:pPr>
        <w:pStyle w:val="Corptext"/>
        <w:rPr>
          <w:sz w:val="22"/>
        </w:rPr>
      </w:pPr>
      <w:r w:rsidRPr="00F8106C">
        <w:rPr>
          <w:sz w:val="22"/>
        </w:rPr>
        <w:t xml:space="preserve">Level: </w:t>
      </w:r>
      <w:r w:rsidR="008A6AAE">
        <w:rPr>
          <w:sz w:val="22"/>
        </w:rPr>
        <w:t>User goal</w:t>
      </w:r>
    </w:p>
    <w:p w:rsidR="00F8106C" w:rsidRPr="00F8106C" w:rsidRDefault="00F8106C" w:rsidP="00F8106C">
      <w:pPr>
        <w:pStyle w:val="Corptext"/>
        <w:rPr>
          <w:sz w:val="22"/>
        </w:rPr>
      </w:pPr>
      <w:r w:rsidRPr="00F8106C">
        <w:rPr>
          <w:sz w:val="22"/>
        </w:rPr>
        <w:t xml:space="preserve">Primary actor: </w:t>
      </w:r>
      <w:r w:rsidR="00B10D87">
        <w:rPr>
          <w:sz w:val="22"/>
        </w:rPr>
        <w:t>U</w:t>
      </w:r>
      <w:r w:rsidR="008A6AAE">
        <w:rPr>
          <w:sz w:val="22"/>
        </w:rPr>
        <w:t>ser</w:t>
      </w:r>
    </w:p>
    <w:p w:rsidR="00F8106C" w:rsidRDefault="00F8106C" w:rsidP="00F8106C">
      <w:pPr>
        <w:pStyle w:val="Corptext"/>
        <w:rPr>
          <w:sz w:val="22"/>
        </w:rPr>
      </w:pPr>
      <w:r w:rsidRPr="00F8106C">
        <w:rPr>
          <w:sz w:val="22"/>
        </w:rPr>
        <w:t xml:space="preserve">Main success scenario: </w:t>
      </w:r>
    </w:p>
    <w:p w:rsidR="00B10D87" w:rsidRDefault="00B10D87" w:rsidP="00B10D87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Register</w:t>
      </w:r>
    </w:p>
    <w:p w:rsidR="00B10D87" w:rsidRPr="00F8106C" w:rsidRDefault="00B10D87" w:rsidP="00B10D87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Login</w:t>
      </w:r>
    </w:p>
    <w:p w:rsidR="00F8106C" w:rsidRDefault="00F8106C" w:rsidP="00F8106C">
      <w:pPr>
        <w:pStyle w:val="Corptext"/>
        <w:rPr>
          <w:sz w:val="22"/>
        </w:rPr>
      </w:pPr>
      <w:r w:rsidRPr="00F8106C">
        <w:rPr>
          <w:sz w:val="22"/>
        </w:rPr>
        <w:t xml:space="preserve">Extensions: </w:t>
      </w:r>
      <w:r w:rsidR="00B10D87">
        <w:rPr>
          <w:sz w:val="22"/>
        </w:rPr>
        <w:t>Login without having an account</w:t>
      </w:r>
    </w:p>
    <w:p w:rsidR="00F4178D" w:rsidRDefault="00F4178D" w:rsidP="00F8106C">
      <w:pPr>
        <w:pStyle w:val="Corptext"/>
        <w:rPr>
          <w:sz w:val="22"/>
        </w:rPr>
      </w:pPr>
    </w:p>
    <w:p w:rsidR="00F4178D" w:rsidRDefault="00F4178D" w:rsidP="00F4178D">
      <w:pPr>
        <w:pStyle w:val="Corptext"/>
        <w:rPr>
          <w:sz w:val="22"/>
        </w:rPr>
      </w:pPr>
      <w:r>
        <w:rPr>
          <w:sz w:val="22"/>
        </w:rPr>
        <w:t>2</w:t>
      </w:r>
      <w:r>
        <w:rPr>
          <w:sz w:val="22"/>
        </w:rPr>
        <w:t>.</w:t>
      </w:r>
    </w:p>
    <w:p w:rsidR="00F4178D" w:rsidRPr="00F8106C" w:rsidRDefault="00F4178D" w:rsidP="00F4178D">
      <w:pPr>
        <w:pStyle w:val="Corptext"/>
        <w:rPr>
          <w:sz w:val="22"/>
        </w:rPr>
      </w:pPr>
      <w:r w:rsidRPr="00F8106C">
        <w:rPr>
          <w:sz w:val="22"/>
        </w:rPr>
        <w:t xml:space="preserve">Use case: </w:t>
      </w:r>
      <w:r w:rsidR="00F026C4">
        <w:rPr>
          <w:sz w:val="22"/>
        </w:rPr>
        <w:t>View Romanian League Ranking</w:t>
      </w:r>
    </w:p>
    <w:p w:rsidR="00F4178D" w:rsidRPr="00F8106C" w:rsidRDefault="00F4178D" w:rsidP="00F4178D">
      <w:pPr>
        <w:pStyle w:val="Corptext"/>
        <w:rPr>
          <w:sz w:val="22"/>
        </w:rPr>
      </w:pPr>
      <w:r w:rsidRPr="00F8106C">
        <w:rPr>
          <w:sz w:val="22"/>
        </w:rPr>
        <w:t xml:space="preserve">Level: </w:t>
      </w:r>
      <w:r>
        <w:rPr>
          <w:sz w:val="22"/>
        </w:rPr>
        <w:t>User goal</w:t>
      </w:r>
    </w:p>
    <w:p w:rsidR="00F4178D" w:rsidRPr="00F8106C" w:rsidRDefault="00F4178D" w:rsidP="00F4178D">
      <w:pPr>
        <w:pStyle w:val="Corptext"/>
        <w:rPr>
          <w:sz w:val="22"/>
        </w:rPr>
      </w:pPr>
      <w:r w:rsidRPr="00F8106C">
        <w:rPr>
          <w:sz w:val="22"/>
        </w:rPr>
        <w:t xml:space="preserve">Primary actor: </w:t>
      </w:r>
      <w:r>
        <w:rPr>
          <w:sz w:val="22"/>
        </w:rPr>
        <w:t>User</w:t>
      </w:r>
    </w:p>
    <w:p w:rsidR="00F4178D" w:rsidRDefault="00F4178D" w:rsidP="00F4178D">
      <w:pPr>
        <w:pStyle w:val="Corptext"/>
        <w:rPr>
          <w:sz w:val="22"/>
        </w:rPr>
      </w:pPr>
      <w:r w:rsidRPr="00F8106C">
        <w:rPr>
          <w:sz w:val="22"/>
        </w:rPr>
        <w:t xml:space="preserve">Main success scenario: </w:t>
      </w:r>
    </w:p>
    <w:p w:rsidR="00F4178D" w:rsidRDefault="00F026C4" w:rsidP="00F4178D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Login</w:t>
      </w:r>
    </w:p>
    <w:p w:rsidR="00F4178D" w:rsidRDefault="00F026C4" w:rsidP="00F4178D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Select Romanian League</w:t>
      </w:r>
    </w:p>
    <w:p w:rsidR="00F026C4" w:rsidRPr="00F8106C" w:rsidRDefault="00F026C4" w:rsidP="00F4178D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Select View Ranking</w:t>
      </w:r>
    </w:p>
    <w:p w:rsidR="00F4178D" w:rsidRDefault="00F4178D" w:rsidP="00F4178D">
      <w:pPr>
        <w:pStyle w:val="Corptext"/>
        <w:rPr>
          <w:sz w:val="22"/>
        </w:rPr>
      </w:pPr>
      <w:r w:rsidRPr="00F8106C">
        <w:rPr>
          <w:sz w:val="22"/>
        </w:rPr>
        <w:t xml:space="preserve">Extensions: </w:t>
      </w:r>
      <w:r w:rsidR="002B65DE">
        <w:rPr>
          <w:sz w:val="22"/>
        </w:rPr>
        <w:t>User don’t have an account</w:t>
      </w:r>
    </w:p>
    <w:p w:rsidR="002B65DE" w:rsidRDefault="002B65DE" w:rsidP="00F4178D">
      <w:pPr>
        <w:pStyle w:val="Corptext"/>
        <w:rPr>
          <w:sz w:val="22"/>
        </w:rPr>
      </w:pPr>
    </w:p>
    <w:p w:rsidR="002B65DE" w:rsidRDefault="002B65DE" w:rsidP="002B65DE">
      <w:pPr>
        <w:pStyle w:val="Corptext"/>
        <w:rPr>
          <w:sz w:val="22"/>
        </w:rPr>
      </w:pPr>
      <w:r>
        <w:rPr>
          <w:sz w:val="22"/>
        </w:rPr>
        <w:t>3</w:t>
      </w:r>
      <w:r>
        <w:rPr>
          <w:sz w:val="22"/>
        </w:rPr>
        <w:t>.</w:t>
      </w:r>
    </w:p>
    <w:p w:rsidR="002B65DE" w:rsidRPr="00F8106C" w:rsidRDefault="002B65DE" w:rsidP="002B65DE">
      <w:pPr>
        <w:pStyle w:val="Corptext"/>
        <w:rPr>
          <w:sz w:val="22"/>
        </w:rPr>
      </w:pPr>
      <w:r w:rsidRPr="00F8106C">
        <w:rPr>
          <w:sz w:val="22"/>
        </w:rPr>
        <w:t xml:space="preserve">Use case: </w:t>
      </w:r>
      <w:r>
        <w:rPr>
          <w:sz w:val="22"/>
        </w:rPr>
        <w:t>View</w:t>
      </w:r>
      <w:r w:rsidR="009C217E">
        <w:rPr>
          <w:sz w:val="22"/>
        </w:rPr>
        <w:t xml:space="preserve"> Next</w:t>
      </w:r>
      <w:bookmarkStart w:id="5" w:name="_GoBack"/>
      <w:bookmarkEnd w:id="5"/>
      <w:r>
        <w:rPr>
          <w:sz w:val="22"/>
        </w:rPr>
        <w:t xml:space="preserve"> Matches Of Real Madrid</w:t>
      </w:r>
    </w:p>
    <w:p w:rsidR="002B65DE" w:rsidRPr="00F8106C" w:rsidRDefault="002B65DE" w:rsidP="002B65DE">
      <w:pPr>
        <w:pStyle w:val="Corptext"/>
        <w:rPr>
          <w:sz w:val="22"/>
        </w:rPr>
      </w:pPr>
      <w:r w:rsidRPr="00F8106C">
        <w:rPr>
          <w:sz w:val="22"/>
        </w:rPr>
        <w:t xml:space="preserve">Level: </w:t>
      </w:r>
      <w:r>
        <w:rPr>
          <w:sz w:val="22"/>
        </w:rPr>
        <w:t>User goal</w:t>
      </w:r>
    </w:p>
    <w:p w:rsidR="002B65DE" w:rsidRPr="00F8106C" w:rsidRDefault="002B65DE" w:rsidP="002B65DE">
      <w:pPr>
        <w:pStyle w:val="Corptext"/>
        <w:rPr>
          <w:sz w:val="22"/>
        </w:rPr>
      </w:pPr>
      <w:r w:rsidRPr="00F8106C">
        <w:rPr>
          <w:sz w:val="22"/>
        </w:rPr>
        <w:t xml:space="preserve">Primary actor: </w:t>
      </w:r>
      <w:r>
        <w:rPr>
          <w:sz w:val="22"/>
        </w:rPr>
        <w:t>User</w:t>
      </w:r>
    </w:p>
    <w:p w:rsidR="002B65DE" w:rsidRDefault="002B65DE" w:rsidP="002B65DE">
      <w:pPr>
        <w:pStyle w:val="Corptext"/>
        <w:rPr>
          <w:sz w:val="22"/>
        </w:rPr>
      </w:pPr>
      <w:r w:rsidRPr="00F8106C">
        <w:rPr>
          <w:sz w:val="22"/>
        </w:rPr>
        <w:t xml:space="preserve">Main success scenario: </w:t>
      </w:r>
    </w:p>
    <w:p w:rsidR="002B65DE" w:rsidRDefault="002B65DE" w:rsidP="002B65DE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Login</w:t>
      </w:r>
    </w:p>
    <w:p w:rsidR="002B65DE" w:rsidRDefault="002B65DE" w:rsidP="002B65DE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Select Real Madrid like favorite team</w:t>
      </w:r>
    </w:p>
    <w:p w:rsidR="002B65DE" w:rsidRPr="00F8106C" w:rsidRDefault="002B65DE" w:rsidP="002B65DE">
      <w:pPr>
        <w:pStyle w:val="Corptext"/>
        <w:numPr>
          <w:ilvl w:val="0"/>
          <w:numId w:val="23"/>
        </w:numPr>
        <w:rPr>
          <w:sz w:val="22"/>
        </w:rPr>
      </w:pPr>
      <w:r>
        <w:rPr>
          <w:sz w:val="22"/>
        </w:rPr>
        <w:t>Select view next matches</w:t>
      </w:r>
    </w:p>
    <w:p w:rsidR="002B65DE" w:rsidRPr="00F8106C" w:rsidRDefault="002B65DE" w:rsidP="002B65DE">
      <w:pPr>
        <w:pStyle w:val="Corptext"/>
        <w:rPr>
          <w:sz w:val="22"/>
        </w:rPr>
      </w:pPr>
      <w:r w:rsidRPr="00F8106C">
        <w:rPr>
          <w:sz w:val="22"/>
        </w:rPr>
        <w:t xml:space="preserve">Extensions: </w:t>
      </w:r>
      <w:r>
        <w:rPr>
          <w:sz w:val="22"/>
        </w:rPr>
        <w:t>Login without having an account</w:t>
      </w:r>
    </w:p>
    <w:p w:rsidR="002B65DE" w:rsidRPr="00F8106C" w:rsidRDefault="002B65DE" w:rsidP="00F4178D">
      <w:pPr>
        <w:pStyle w:val="Corptext"/>
        <w:rPr>
          <w:sz w:val="22"/>
        </w:rPr>
      </w:pPr>
    </w:p>
    <w:p w:rsidR="00F4178D" w:rsidRPr="00F8106C" w:rsidRDefault="00F4178D" w:rsidP="00F8106C">
      <w:pPr>
        <w:pStyle w:val="Corptext"/>
        <w:rPr>
          <w:sz w:val="22"/>
        </w:rPr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F8106C" w:rsidP="00F8106C">
      <w:pPr>
        <w:pStyle w:val="InfoBlue"/>
      </w:pPr>
      <w:r w:rsidRPr="00AE336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ine 1" o:spid="_x0000_i1025" type="#_x0000_t75" style="width:463.8pt;height:446.4pt;visibility:visible;mso-wrap-style:square">
            <v:imagedata r:id="rId8" o:title="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062" w:rsidRDefault="00DA4062">
      <w:pPr>
        <w:spacing w:line="240" w:lineRule="auto"/>
      </w:pPr>
      <w:r>
        <w:separator/>
      </w:r>
    </w:p>
  </w:endnote>
  <w:endnote w:type="continuationSeparator" w:id="0">
    <w:p w:rsidR="00DA4062" w:rsidRDefault="00DA4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A4062">
            <w:fldChar w:fldCharType="begin"/>
          </w:r>
          <w:r w:rsidR="00DA4062">
            <w:instrText xml:space="preserve"> DOCPROPERTY "Company"  \* MERGEFORMAT </w:instrText>
          </w:r>
          <w:r w:rsidR="00DA4062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DA4062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D0CD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062" w:rsidRDefault="00DA4062">
      <w:pPr>
        <w:spacing w:line="240" w:lineRule="auto"/>
      </w:pPr>
      <w:r>
        <w:separator/>
      </w:r>
    </w:p>
  </w:footnote>
  <w:footnote w:type="continuationSeparator" w:id="0">
    <w:p w:rsidR="00DA4062" w:rsidRDefault="00DA4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A406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DA4062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A406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577C1A"/>
    <w:multiLevelType w:val="hybridMultilevel"/>
    <w:tmpl w:val="7794E80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B65DE"/>
    <w:rsid w:val="002D02EB"/>
    <w:rsid w:val="0056530F"/>
    <w:rsid w:val="00570E86"/>
    <w:rsid w:val="00664E4B"/>
    <w:rsid w:val="006C543D"/>
    <w:rsid w:val="008A6AAE"/>
    <w:rsid w:val="008C4393"/>
    <w:rsid w:val="008D0CDA"/>
    <w:rsid w:val="0090593F"/>
    <w:rsid w:val="009C217E"/>
    <w:rsid w:val="00B10D87"/>
    <w:rsid w:val="00C709E3"/>
    <w:rsid w:val="00D047E9"/>
    <w:rsid w:val="00D720D3"/>
    <w:rsid w:val="00DA4062"/>
    <w:rsid w:val="00F026C4"/>
    <w:rsid w:val="00F4178D"/>
    <w:rsid w:val="00F8106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9C9CFF"/>
  <w15:docId w15:val="{1D0C2F6F-479D-4904-9618-D279CED8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8106C"/>
    <w:pPr>
      <w:spacing w:after="120"/>
      <w:ind w:left="720"/>
      <w:jc w:val="center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</TotalTime>
  <Pages>5</Pages>
  <Words>143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Dani</cp:lastModifiedBy>
  <cp:revision>11</cp:revision>
  <dcterms:created xsi:type="dcterms:W3CDTF">2010-02-24T09:14:00Z</dcterms:created>
  <dcterms:modified xsi:type="dcterms:W3CDTF">2019-04-04T19:48:00Z</dcterms:modified>
</cp:coreProperties>
</file>